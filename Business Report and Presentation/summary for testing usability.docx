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1B572" w14:textId="77777777" w:rsidR="00617C5E" w:rsidRDefault="00531353">
      <w:bookmarkStart w:id="0" w:name="_GoBack"/>
      <w:bookmarkEnd w:id="0"/>
      <w:r>
        <w:t xml:space="preserve">SUMMARY </w:t>
      </w:r>
    </w:p>
    <w:p w14:paraId="72BAAB61" w14:textId="77777777" w:rsidR="00617C5E" w:rsidRDefault="00531353">
      <w:r>
        <w:rPr>
          <w:rFonts w:ascii="Arial" w:hAnsi="Arial" w:cs="Arial"/>
        </w:rPr>
        <w:t xml:space="preserve">Upon gathering feedback from our targeted users, we have found out useful data from a selected small group. By Using qualitive usability testing, this was the most crucial </w:t>
      </w:r>
      <w:r>
        <w:rPr>
          <w:rFonts w:ascii="Arial" w:hAnsi="Arial" w:cs="Arial"/>
        </w:rPr>
        <w:t xml:space="preserve">step of user testing as we are observing users to better comprehend users judgement by asking a series of queries, there for, by having a live prototype for user to have contact is necessary as can consider what might make the experience e work better for </w:t>
      </w:r>
      <w:r>
        <w:rPr>
          <w:rFonts w:ascii="Arial" w:hAnsi="Arial" w:cs="Arial"/>
        </w:rPr>
        <w:t xml:space="preserve">them. We have had total of 6 user to collect feedback on our web application prototype.  Users were asked a series of question and tasks to carry out for this type of application. The users were documented by recording footage of them of using the app and </w:t>
      </w:r>
      <w:r>
        <w:rPr>
          <w:rFonts w:ascii="Arial" w:hAnsi="Arial" w:cs="Arial"/>
        </w:rPr>
        <w:t xml:space="preserve">a screen recorder of the screen to observe our users with minimal disruption. Crucial questions such as </w:t>
      </w:r>
      <w:r>
        <w:rPr>
          <w:rFonts w:ascii="Arial" w:hAnsi="Arial" w:cs="Arial"/>
          <w:color w:val="000000"/>
        </w:rPr>
        <w:t>What is the most striking thing about the page you are looking at?  Were important to know user’s impression about the home page. We had positive feedba</w:t>
      </w:r>
      <w:r>
        <w:rPr>
          <w:rFonts w:ascii="Arial" w:hAnsi="Arial" w:cs="Arial"/>
          <w:color w:val="000000"/>
        </w:rPr>
        <w:t>ck from this, with most commenting that the heading was the most striking thing because of the bold typography and white background, with others saying the large background image helps give a clear understanding of what our website was being aimed at. Howe</w:t>
      </w:r>
      <w:r>
        <w:rPr>
          <w:rFonts w:ascii="Arial" w:hAnsi="Arial" w:cs="Arial"/>
          <w:color w:val="000000"/>
        </w:rPr>
        <w:t>ver, one user commented that they have had difficulty perceiving what the website is about and who is aimed for because of the limited information displayed on the home page.  They scrolled through the website and tried to explore and found it lacking whic</w:t>
      </w:r>
      <w:r>
        <w:rPr>
          <w:rFonts w:ascii="Arial" w:hAnsi="Arial" w:cs="Arial"/>
          <w:color w:val="000000"/>
        </w:rPr>
        <w:t>h really affected their perception of our testing. This was further supported by another user stating they had difficulty differentiating if the website was a self-learning tool rather than an actual tutoring service. This was significant, because it defea</w:t>
      </w:r>
      <w:r>
        <w:rPr>
          <w:rFonts w:ascii="Arial" w:hAnsi="Arial" w:cs="Arial"/>
          <w:color w:val="000000"/>
        </w:rPr>
        <w:t>ts the whole purpose and concept as a result it can be perceived differently. As a result, this led us to making some changes to the website.</w:t>
      </w:r>
    </w:p>
    <w:p w14:paraId="7E4DA7B0" w14:textId="77777777" w:rsidR="00617C5E" w:rsidRDefault="00531353">
      <w:r>
        <w:rPr>
          <w:rFonts w:ascii="Arial" w:hAnsi="Arial" w:cs="Arial"/>
          <w:color w:val="000000"/>
        </w:rPr>
        <w:t>We further explored the users feedback by giving them set of tasks to do. One user suggested there should be pop u</w:t>
      </w:r>
      <w:r>
        <w:rPr>
          <w:rFonts w:ascii="Arial" w:hAnsi="Arial" w:cs="Arial"/>
          <w:color w:val="000000"/>
        </w:rPr>
        <w:t>p like transition to greet the user that they have logged in successfully. This was also implied by another user, who proposed a feature mechanism which helps to guide new time users where to go after they have signed in successfully into their account. By</w:t>
      </w:r>
      <w:r>
        <w:rPr>
          <w:rFonts w:ascii="Arial" w:hAnsi="Arial" w:cs="Arial"/>
          <w:color w:val="000000"/>
        </w:rPr>
        <w:t xml:space="preserve"> Testing users, we have discovered crucial vulnerabilities in our project, which ultimately lead to making improvements. </w:t>
      </w:r>
    </w:p>
    <w:sectPr w:rsidR="00617C5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DEFC4" w14:textId="77777777" w:rsidR="00531353" w:rsidRDefault="00531353">
      <w:pPr>
        <w:spacing w:after="0" w:line="240" w:lineRule="auto"/>
      </w:pPr>
      <w:r>
        <w:separator/>
      </w:r>
    </w:p>
  </w:endnote>
  <w:endnote w:type="continuationSeparator" w:id="0">
    <w:p w14:paraId="7AC614D8" w14:textId="77777777" w:rsidR="00531353" w:rsidRDefault="0053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225C5" w14:textId="77777777" w:rsidR="00531353" w:rsidRDefault="00531353">
      <w:pPr>
        <w:spacing w:after="0" w:line="240" w:lineRule="auto"/>
      </w:pPr>
      <w:r>
        <w:rPr>
          <w:color w:val="000000"/>
        </w:rPr>
        <w:separator/>
      </w:r>
    </w:p>
  </w:footnote>
  <w:footnote w:type="continuationSeparator" w:id="0">
    <w:p w14:paraId="29EA1394" w14:textId="77777777" w:rsidR="00531353" w:rsidRDefault="005313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17C5E"/>
    <w:rsid w:val="00531353"/>
    <w:rsid w:val="00617C5E"/>
    <w:rsid w:val="00CC1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B6BB"/>
  <w15:docId w15:val="{0FE92CEC-332C-465A-BA79-55D7BCAA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pc</cp:lastModifiedBy>
  <cp:revision>2</cp:revision>
  <dcterms:created xsi:type="dcterms:W3CDTF">2018-03-16T21:42:00Z</dcterms:created>
  <dcterms:modified xsi:type="dcterms:W3CDTF">2018-03-16T21:42:00Z</dcterms:modified>
</cp:coreProperties>
</file>